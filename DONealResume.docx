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180"/>
        <w:gridCol w:w="3870"/>
        <w:gridCol w:w="2880"/>
      </w:tblGrid>
      <w:tr w:rsidR="004B4147" w:rsidRPr="004B4147" w:rsidTr="00A21AF8">
        <w:tc>
          <w:tcPr>
            <w:tcW w:w="2160" w:type="dxa"/>
            <w:gridSpan w:val="2"/>
          </w:tcPr>
          <w:p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3767875F" wp14:editId="55A0C590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D2182C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D2182C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67875F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D2182C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D2182C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:rsidR="004B4147" w:rsidRDefault="00D2182C" w:rsidP="004B4147">
            <w:pPr>
              <w:pStyle w:val="Title"/>
            </w:pPr>
            <w:r>
              <w:t>Danielle</w:t>
            </w:r>
          </w:p>
          <w:p w:rsidR="004B4147" w:rsidRPr="004B4147" w:rsidRDefault="00D2182C" w:rsidP="00A21AF8">
            <w:pPr>
              <w:pStyle w:val="Subtitle"/>
            </w:pPr>
            <w:r>
              <w:t>O’Neal</w:t>
            </w:r>
          </w:p>
        </w:tc>
      </w:tr>
      <w:tr w:rsidR="00A21AF8" w:rsidRPr="004B4147" w:rsidTr="007772B1">
        <w:tc>
          <w:tcPr>
            <w:tcW w:w="2160" w:type="dxa"/>
            <w:gridSpan w:val="2"/>
          </w:tcPr>
          <w:p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:rsidR="00A21AF8" w:rsidRPr="004B4147" w:rsidRDefault="00D2182C" w:rsidP="00A21AF8">
            <w:pPr>
              <w:pStyle w:val="Jobtitle"/>
            </w:pPr>
            <w:r>
              <w:t>Full Stack Developer</w:t>
            </w:r>
          </w:p>
        </w:tc>
      </w:tr>
      <w:tr w:rsidR="007772B1" w:rsidRPr="004B4147" w:rsidTr="00C777FF">
        <w:trPr>
          <w:trHeight w:val="720"/>
        </w:trPr>
        <w:tc>
          <w:tcPr>
            <w:tcW w:w="2160" w:type="dxa"/>
            <w:gridSpan w:val="2"/>
          </w:tcPr>
          <w:p w:rsidR="007772B1" w:rsidRPr="004B4147" w:rsidRDefault="007772B1" w:rsidP="00A21AF8"/>
        </w:tc>
        <w:tc>
          <w:tcPr>
            <w:tcW w:w="8640" w:type="dxa"/>
            <w:gridSpan w:val="4"/>
          </w:tcPr>
          <w:p w:rsidR="007772B1" w:rsidRDefault="007772B1" w:rsidP="00A21AF8">
            <w:pPr>
              <w:pStyle w:val="Jobtitle"/>
            </w:pPr>
          </w:p>
        </w:tc>
      </w:tr>
      <w:tr w:rsidR="00BF0DAF" w:rsidRPr="00997E86" w:rsidTr="00D2182C">
        <w:tc>
          <w:tcPr>
            <w:tcW w:w="540" w:type="dxa"/>
            <w:vAlign w:val="center"/>
          </w:tcPr>
          <w:p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5170A8" wp14:editId="435B8425">
                      <wp:extent cx="213066" cy="213066"/>
                      <wp:effectExtent l="0" t="0" r="0" b="0"/>
                      <wp:docPr id="131" name="Group 131" descr="Icon Phon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AAF979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BF0DAF" w:rsidRPr="00B03ED5" w:rsidRDefault="00D2182C" w:rsidP="00BF0DAF">
            <w:pPr>
              <w:pStyle w:val="Contact"/>
            </w:pPr>
            <w:r>
              <w:t>478-607-9358</w:t>
            </w:r>
          </w:p>
        </w:tc>
        <w:tc>
          <w:tcPr>
            <w:tcW w:w="180" w:type="dxa"/>
          </w:tcPr>
          <w:p w:rsidR="00BF0DAF" w:rsidRPr="00997E86" w:rsidRDefault="00BF0DAF" w:rsidP="00BF0DAF"/>
        </w:tc>
        <w:tc>
          <w:tcPr>
            <w:tcW w:w="6750" w:type="dxa"/>
            <w:gridSpan w:val="2"/>
            <w:vMerge w:val="restart"/>
          </w:tcPr>
          <w:sdt>
            <w:sdtPr>
              <w:id w:val="1958058710"/>
              <w:placeholder>
                <w:docPart w:val="ADEA92B32B8B4F4BAA035B0B83FB90A3"/>
              </w:placeholder>
              <w:temporary/>
              <w:showingPlcHdr/>
              <w15:appearance w15:val="hidden"/>
            </w:sdtPr>
            <w:sdtEndPr/>
            <w:sdtContent>
              <w:p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:rsidTr="00D2182C">
        <w:trPr>
          <w:trHeight w:val="252"/>
        </w:trPr>
        <w:tc>
          <w:tcPr>
            <w:tcW w:w="540" w:type="dxa"/>
            <w:vAlign w:val="center"/>
          </w:tcPr>
          <w:p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9CD444" wp14:editId="11CE5E26">
                      <wp:extent cx="213066" cy="213066"/>
                      <wp:effectExtent l="0" t="0" r="0" b="0"/>
                      <wp:docPr id="137" name="Group 137" descr="Icon Email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8334E6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BF0DAF" w:rsidRPr="00B03ED5" w:rsidRDefault="00D2182C" w:rsidP="00BF0DAF">
            <w:pPr>
              <w:pStyle w:val="Contact"/>
            </w:pPr>
            <w:r>
              <w:t>Droneal11015@gmail.com</w:t>
            </w:r>
          </w:p>
        </w:tc>
        <w:tc>
          <w:tcPr>
            <w:tcW w:w="180" w:type="dxa"/>
          </w:tcPr>
          <w:p w:rsidR="00BF0DAF" w:rsidRPr="00997E86" w:rsidRDefault="00BF0DAF" w:rsidP="00BF0DAF"/>
        </w:tc>
        <w:tc>
          <w:tcPr>
            <w:tcW w:w="6750" w:type="dxa"/>
            <w:gridSpan w:val="2"/>
            <w:vMerge/>
          </w:tcPr>
          <w:p w:rsidR="00BF0DAF" w:rsidRPr="00997E86" w:rsidRDefault="00BF0DAF" w:rsidP="00BF0DAF"/>
        </w:tc>
      </w:tr>
      <w:tr w:rsidR="00CD2FD2" w:rsidRPr="00CD2FD2" w:rsidTr="00D2182C">
        <w:trPr>
          <w:trHeight w:val="432"/>
        </w:trPr>
        <w:tc>
          <w:tcPr>
            <w:tcW w:w="540" w:type="dxa"/>
            <w:vAlign w:val="center"/>
          </w:tcPr>
          <w:p w:rsidR="00CD2FD2" w:rsidRPr="00621B5C" w:rsidRDefault="00D2182C" w:rsidP="00CD2FD2">
            <w:pPr>
              <w:pStyle w:val="Contact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BE2BC6D" wp14:editId="34635A8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4445</wp:posOffset>
                  </wp:positionV>
                  <wp:extent cx="187960" cy="187960"/>
                  <wp:effectExtent l="0" t="0" r="2540" b="2540"/>
                  <wp:wrapNone/>
                  <wp:docPr id="4" name="Picture 4" descr="C:\Users\Camo\AppData\Local\Microsoft\Windows\INetCache\Content.MSO\50DC826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mo\AppData\Local\Microsoft\Windows\INetCache\Content.MSO\50DC826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D2182C" w:rsidP="00CD2FD2">
            <w:pPr>
              <w:pStyle w:val="Contact"/>
            </w:pPr>
            <w:hyperlink r:id="rId17" w:history="1">
              <w:r w:rsidRPr="0032152B">
                <w:rPr>
                  <w:rStyle w:val="Hyperlink"/>
                  <w:szCs w:val="22"/>
                </w:rPr>
                <w:t>https://github.com/droneal11015</w:t>
              </w:r>
            </w:hyperlink>
          </w:p>
        </w:tc>
        <w:tc>
          <w:tcPr>
            <w:tcW w:w="180" w:type="dxa"/>
          </w:tcPr>
          <w:p w:rsidR="00CD2FD2" w:rsidRPr="00997E86" w:rsidRDefault="00CD2FD2" w:rsidP="00CD2FD2"/>
        </w:tc>
        <w:tc>
          <w:tcPr>
            <w:tcW w:w="387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997E86" w:rsidRDefault="00D2182C" w:rsidP="00CD2FD2">
            <w:pPr>
              <w:pStyle w:val="Introduction"/>
            </w:pPr>
            <w:r w:rsidRPr="00D2182C">
              <w:rPr>
                <w:b/>
                <w:bCs/>
              </w:rPr>
              <w:t>A dedicated and hardworking developer who continues to expand her knowledge in hopes to obtain a Junior position utilizing her skills.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CD2FD2" w:rsidRDefault="00CD2FD2" w:rsidP="00CD2FD2">
            <w:pPr>
              <w:rPr>
                <w:lang w:val="it-IT"/>
              </w:rPr>
            </w:pPr>
          </w:p>
        </w:tc>
      </w:tr>
      <w:tr w:rsidR="00CD2FD2" w:rsidRPr="00997E86" w:rsidTr="00D2182C">
        <w:tc>
          <w:tcPr>
            <w:tcW w:w="540" w:type="dxa"/>
            <w:vAlign w:val="center"/>
          </w:tcPr>
          <w:p w:rsidR="00CD2FD2" w:rsidRPr="00621B5C" w:rsidRDefault="00D2182C" w:rsidP="00CD2FD2">
            <w:pPr>
              <w:pStyle w:val="Contact"/>
            </w:pPr>
            <w:r w:rsidRPr="00D64A99">
              <w:rPr>
                <w:noProof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1ADEBFC4" wp14:editId="6E6F9260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75260" cy="175260"/>
                  <wp:effectExtent l="0" t="0" r="0" b="0"/>
                  <wp:wrapNone/>
                  <wp:docPr id="8" name="Picture 8" descr="Image result for linkedi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inkedi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D2182C" w:rsidP="00CD2FD2">
            <w:pPr>
              <w:pStyle w:val="Contact"/>
            </w:pPr>
            <w:hyperlink r:id="rId19" w:history="1">
              <w:r w:rsidRPr="001677C8">
                <w:rPr>
                  <w:rStyle w:val="Hyperlink"/>
                  <w:rFonts w:ascii="Cambria" w:hAnsi="Cambria"/>
                  <w:szCs w:val="22"/>
                </w:rPr>
                <w:t>https://www.linkedin.com/in/</w:t>
              </w:r>
              <w:r w:rsidRPr="001677C8">
                <w:rPr>
                  <w:rStyle w:val="Hyperlink"/>
                  <w:rFonts w:ascii="Cambria" w:hAnsi="Cambria"/>
                  <w:szCs w:val="22"/>
                </w:rPr>
                <w:br/>
              </w:r>
              <w:proofErr w:type="spellStart"/>
              <w:r w:rsidRPr="001677C8">
                <w:rPr>
                  <w:rStyle w:val="Hyperlink"/>
                  <w:rFonts w:ascii="Cambria" w:hAnsi="Cambria"/>
                  <w:szCs w:val="22"/>
                </w:rPr>
                <w:t>danielleoneal</w:t>
              </w:r>
              <w:proofErr w:type="spellEnd"/>
              <w:r w:rsidRPr="001677C8">
                <w:rPr>
                  <w:rStyle w:val="Hyperlink"/>
                  <w:rFonts w:ascii="Cambria" w:hAnsi="Cambria"/>
                  <w:szCs w:val="22"/>
                </w:rPr>
                <w:t>/</w:t>
              </w:r>
            </w:hyperlink>
          </w:p>
        </w:tc>
        <w:tc>
          <w:tcPr>
            <w:tcW w:w="180" w:type="dxa"/>
          </w:tcPr>
          <w:p w:rsidR="00CD2FD2" w:rsidRPr="00997E86" w:rsidRDefault="00CD2FD2" w:rsidP="00CD2FD2"/>
        </w:tc>
        <w:tc>
          <w:tcPr>
            <w:tcW w:w="387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D2182C" w:rsidRPr="00997E86" w:rsidTr="00D2182C">
        <w:tc>
          <w:tcPr>
            <w:tcW w:w="540" w:type="dxa"/>
            <w:vAlign w:val="center"/>
          </w:tcPr>
          <w:p w:rsidR="00D2182C" w:rsidRPr="00621B5C" w:rsidRDefault="00D2182C" w:rsidP="00D2182C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649399E" wp14:editId="52343B30">
                      <wp:extent cx="213066" cy="213066"/>
                      <wp:effectExtent l="0" t="0" r="0" b="0"/>
                      <wp:docPr id="150" name="Group 150" descr="Icon Websit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A0880D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">
                        <v:imagedata r:id="rId22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D2182C" w:rsidRPr="00B03ED5" w:rsidRDefault="00D2182C" w:rsidP="00D2182C">
            <w:pPr>
              <w:pStyle w:val="Contact"/>
            </w:pPr>
            <w:proofErr w:type="spellStart"/>
            <w:r>
              <w:t>Danioneal.dev</w:t>
            </w:r>
            <w:proofErr w:type="spellEnd"/>
          </w:p>
        </w:tc>
        <w:tc>
          <w:tcPr>
            <w:tcW w:w="180" w:type="dxa"/>
          </w:tcPr>
          <w:p w:rsidR="00D2182C" w:rsidRPr="00997E86" w:rsidRDefault="00D2182C" w:rsidP="00D2182C"/>
        </w:tc>
        <w:tc>
          <w:tcPr>
            <w:tcW w:w="3870" w:type="dxa"/>
            <w:vMerge/>
            <w:tcBorders>
              <w:bottom w:val="single" w:sz="4" w:space="0" w:color="D9D9D9" w:themeColor="background1" w:themeShade="D9"/>
            </w:tcBorders>
          </w:tcPr>
          <w:p w:rsidR="00D2182C" w:rsidRPr="00997E86" w:rsidRDefault="00D2182C" w:rsidP="00D2182C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D2182C" w:rsidRPr="00997E86" w:rsidRDefault="00D2182C" w:rsidP="00D2182C"/>
        </w:tc>
      </w:tr>
      <w:tr w:rsidR="00D2182C" w:rsidRPr="00997E86" w:rsidTr="00D2182C">
        <w:tc>
          <w:tcPr>
            <w:tcW w:w="540" w:type="dxa"/>
            <w:vAlign w:val="center"/>
          </w:tcPr>
          <w:p w:rsidR="00D2182C" w:rsidRPr="00621B5C" w:rsidRDefault="00D2182C" w:rsidP="00D2182C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:rsidR="00D2182C" w:rsidRPr="00B03ED5" w:rsidRDefault="00D2182C" w:rsidP="00D2182C">
            <w:pPr>
              <w:pStyle w:val="Contact"/>
            </w:pPr>
          </w:p>
        </w:tc>
        <w:tc>
          <w:tcPr>
            <w:tcW w:w="180" w:type="dxa"/>
          </w:tcPr>
          <w:p w:rsidR="00D2182C" w:rsidRPr="00997E86" w:rsidRDefault="00D2182C" w:rsidP="00D2182C"/>
        </w:tc>
        <w:tc>
          <w:tcPr>
            <w:tcW w:w="3870" w:type="dxa"/>
            <w:vMerge/>
            <w:tcBorders>
              <w:bottom w:val="single" w:sz="4" w:space="0" w:color="D9D9D9" w:themeColor="background1" w:themeShade="D9"/>
            </w:tcBorders>
          </w:tcPr>
          <w:p w:rsidR="00D2182C" w:rsidRPr="00997E86" w:rsidRDefault="00D2182C" w:rsidP="00D2182C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D2182C" w:rsidRPr="00997E86" w:rsidRDefault="00D2182C" w:rsidP="00D2182C"/>
        </w:tc>
      </w:tr>
      <w:tr w:rsidR="00D2182C" w:rsidRPr="00997E86" w:rsidTr="00D2182C">
        <w:trPr>
          <w:trHeight w:val="720"/>
        </w:trPr>
        <w:tc>
          <w:tcPr>
            <w:tcW w:w="3870" w:type="dxa"/>
            <w:gridSpan w:val="3"/>
          </w:tcPr>
          <w:p w:rsidR="00D2182C" w:rsidRPr="00997E86" w:rsidRDefault="00D2182C" w:rsidP="00D2182C"/>
        </w:tc>
        <w:tc>
          <w:tcPr>
            <w:tcW w:w="180" w:type="dxa"/>
          </w:tcPr>
          <w:p w:rsidR="00D2182C" w:rsidRPr="00997E86" w:rsidRDefault="00D2182C" w:rsidP="00D2182C"/>
        </w:tc>
        <w:tc>
          <w:tcPr>
            <w:tcW w:w="3870" w:type="dxa"/>
            <w:vMerge/>
            <w:tcBorders>
              <w:bottom w:val="single" w:sz="4" w:space="0" w:color="D9D9D9" w:themeColor="background1" w:themeShade="D9"/>
            </w:tcBorders>
          </w:tcPr>
          <w:p w:rsidR="00D2182C" w:rsidRPr="00997E86" w:rsidRDefault="00D2182C" w:rsidP="00D2182C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D2182C" w:rsidRPr="00997E86" w:rsidRDefault="00D2182C" w:rsidP="00D2182C"/>
        </w:tc>
      </w:tr>
      <w:tr w:rsidR="00D2182C" w:rsidRPr="00997E86" w:rsidTr="00D2182C">
        <w:trPr>
          <w:trHeight w:val="288"/>
        </w:trPr>
        <w:tc>
          <w:tcPr>
            <w:tcW w:w="3870" w:type="dxa"/>
            <w:gridSpan w:val="3"/>
          </w:tcPr>
          <w:p w:rsidR="00D2182C" w:rsidRPr="00997E86" w:rsidRDefault="00D2182C" w:rsidP="00D2182C"/>
        </w:tc>
        <w:tc>
          <w:tcPr>
            <w:tcW w:w="180" w:type="dxa"/>
          </w:tcPr>
          <w:p w:rsidR="00D2182C" w:rsidRPr="00997E86" w:rsidRDefault="00D2182C" w:rsidP="00D2182C"/>
        </w:tc>
        <w:tc>
          <w:tcPr>
            <w:tcW w:w="3870" w:type="dxa"/>
            <w:tcBorders>
              <w:top w:val="single" w:sz="4" w:space="0" w:color="D9D9D9" w:themeColor="background1" w:themeShade="D9"/>
            </w:tcBorders>
          </w:tcPr>
          <w:p w:rsidR="00D2182C" w:rsidRPr="00997E86" w:rsidRDefault="00D2182C" w:rsidP="00D2182C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:rsidR="00D2182C" w:rsidRPr="00997E86" w:rsidRDefault="00D2182C" w:rsidP="00D2182C"/>
        </w:tc>
      </w:tr>
      <w:tr w:rsidR="00D2182C" w:rsidRPr="00997E86" w:rsidTr="00D2182C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FC1ECF4D8D0B4832BBFCC512923CC5BE"/>
              </w:placeholder>
              <w:temporary/>
              <w:showingPlcHdr/>
              <w15:appearance w15:val="hidden"/>
            </w:sdtPr>
            <w:sdtContent>
              <w:p w:rsidR="00D2182C" w:rsidRDefault="00D2182C" w:rsidP="00D2182C">
                <w:pPr>
                  <w:pStyle w:val="Heading1"/>
                </w:pPr>
                <w:r>
                  <w:t>Skills</w:t>
                </w:r>
              </w:p>
            </w:sdtContent>
          </w:sdt>
          <w:p w:rsidR="00D2182C" w:rsidRDefault="00D2182C" w:rsidP="00D2182C">
            <w:r w:rsidRPr="00D2182C">
              <w:t>HTML/HTML5 (3 years)</w:t>
            </w:r>
            <w:r w:rsidRPr="00D2182C">
              <w:br/>
              <w:t>CSS/CSS3 (3 years)</w:t>
            </w:r>
            <w:r w:rsidRPr="00D2182C">
              <w:br/>
              <w:t>SQL (1 year)</w:t>
            </w:r>
            <w:r w:rsidRPr="00D2182C">
              <w:br/>
              <w:t>PHP/Laravel (1 year)</w:t>
            </w:r>
            <w:r w:rsidRPr="00D2182C">
              <w:br/>
              <w:t>Java</w:t>
            </w:r>
            <w:r>
              <w:t>S</w:t>
            </w:r>
            <w:r w:rsidRPr="00D2182C">
              <w:t>cript (2 years)</w:t>
            </w:r>
            <w:r w:rsidRPr="00D2182C">
              <w:br/>
              <w:t>React (1 year)</w:t>
            </w:r>
            <w:r w:rsidRPr="00D2182C">
              <w:br/>
              <w:t>Node.JS (1 year)</w:t>
            </w:r>
            <w:r w:rsidRPr="00D2182C">
              <w:br/>
              <w:t>LESS/SASS (1 year)</w:t>
            </w:r>
          </w:p>
          <w:p w:rsidR="00D2182C" w:rsidRDefault="00D2182C" w:rsidP="00D2182C"/>
          <w:p w:rsidR="00D2182C" w:rsidRDefault="00D2182C" w:rsidP="00D2182C"/>
          <w:sdt>
            <w:sdtPr>
              <w:id w:val="434569950"/>
              <w:placeholder>
                <w:docPart w:val="70741336C9F54784B2382B4E88B1481D"/>
              </w:placeholder>
              <w:temporary/>
              <w:showingPlcHdr/>
              <w15:appearance w15:val="hidden"/>
            </w:sdtPr>
            <w:sdtContent>
              <w:p w:rsidR="00D2182C" w:rsidRDefault="00D2182C" w:rsidP="00D2182C">
                <w:pPr>
                  <w:pStyle w:val="Heading1"/>
                </w:pPr>
                <w:r>
                  <w:t>Education</w:t>
                </w:r>
              </w:p>
            </w:sdtContent>
          </w:sdt>
          <w:p w:rsidR="00D2182C" w:rsidRDefault="00D2182C" w:rsidP="00D2182C">
            <w:pPr>
              <w:pStyle w:val="Heading2"/>
            </w:pPr>
            <w:r>
              <w:t>Full Stack Development Bootcamp</w:t>
            </w:r>
          </w:p>
          <w:p w:rsidR="00D2182C" w:rsidRDefault="00D2182C" w:rsidP="00D2182C">
            <w:pPr>
              <w:pStyle w:val="Heading4"/>
            </w:pPr>
            <w:r>
              <w:t>Lambda School</w:t>
            </w:r>
          </w:p>
          <w:p w:rsidR="00D2182C" w:rsidRDefault="00D2182C" w:rsidP="00D2182C">
            <w:r>
              <w:t>2019</w:t>
            </w:r>
          </w:p>
          <w:p w:rsidR="00D2182C" w:rsidRDefault="00D2182C" w:rsidP="00D2182C">
            <w:pPr>
              <w:pStyle w:val="Heading2"/>
            </w:pPr>
            <w:r>
              <w:t>Associate</w:t>
            </w:r>
            <w:r w:rsidR="00E323B9">
              <w:t>’</w:t>
            </w:r>
            <w:r>
              <w:t>s in Web Development</w:t>
            </w:r>
          </w:p>
          <w:p w:rsidR="00D2182C" w:rsidRDefault="00E323B9" w:rsidP="00D2182C">
            <w:pPr>
              <w:pStyle w:val="Heading4"/>
            </w:pPr>
            <w:r>
              <w:t>CGTC</w:t>
            </w:r>
          </w:p>
          <w:p w:rsidR="00D2182C" w:rsidRDefault="00E323B9" w:rsidP="00D2182C">
            <w:r>
              <w:t>2018</w:t>
            </w:r>
          </w:p>
          <w:p w:rsidR="00D2182C" w:rsidRDefault="00E323B9" w:rsidP="00D2182C">
            <w:pPr>
              <w:pStyle w:val="Heading2"/>
            </w:pPr>
            <w:r>
              <w:t>Bachelor’s in Biomedical Science</w:t>
            </w:r>
          </w:p>
          <w:p w:rsidR="00D2182C" w:rsidRDefault="00E323B9" w:rsidP="00D2182C">
            <w:pPr>
              <w:pStyle w:val="Heading4"/>
            </w:pPr>
            <w:r>
              <w:t>FSCJ</w:t>
            </w:r>
          </w:p>
          <w:p w:rsidR="00D2182C" w:rsidRPr="00552F9B" w:rsidRDefault="00E323B9" w:rsidP="00D2182C">
            <w:r>
              <w:t>2016</w:t>
            </w:r>
          </w:p>
        </w:tc>
        <w:tc>
          <w:tcPr>
            <w:tcW w:w="180" w:type="dxa"/>
            <w:tcBorders>
              <w:left w:val="single" w:sz="4" w:space="0" w:color="D9D9D9" w:themeColor="background1" w:themeShade="D9"/>
            </w:tcBorders>
          </w:tcPr>
          <w:p w:rsidR="00D2182C" w:rsidRPr="00997E86" w:rsidRDefault="00D2182C" w:rsidP="00D2182C">
            <w:pPr>
              <w:pStyle w:val="Heading1"/>
            </w:pPr>
          </w:p>
        </w:tc>
        <w:tc>
          <w:tcPr>
            <w:tcW w:w="6750" w:type="dxa"/>
            <w:gridSpan w:val="2"/>
          </w:tcPr>
          <w:sdt>
            <w:sdtPr>
              <w:id w:val="864106690"/>
              <w:placeholder>
                <w:docPart w:val="F3B3907B8EBC46B7951D14FEB8657F03"/>
              </w:placeholder>
              <w:temporary/>
              <w:showingPlcHdr/>
              <w15:appearance w15:val="hidden"/>
            </w:sdtPr>
            <w:sdtContent>
              <w:p w:rsidR="00D2182C" w:rsidRDefault="00D2182C" w:rsidP="00D2182C">
                <w:pPr>
                  <w:pStyle w:val="Heading1"/>
                </w:pPr>
                <w:r>
                  <w:t>Experience</w:t>
                </w:r>
              </w:p>
            </w:sdtContent>
          </w:sdt>
          <w:p w:rsidR="00D2182C" w:rsidRDefault="00E323B9" w:rsidP="00D2182C">
            <w:pPr>
              <w:pStyle w:val="Heading3"/>
            </w:pPr>
            <w:r>
              <w:t>Team Lead</w:t>
            </w:r>
          </w:p>
          <w:p w:rsidR="00D2182C" w:rsidRDefault="00E323B9" w:rsidP="00D2182C">
            <w:pPr>
              <w:pStyle w:val="Heading5"/>
            </w:pPr>
            <w:r>
              <w:t>Lambda School/ July 2019-current</w:t>
            </w:r>
          </w:p>
          <w:p w:rsidR="00E323B9" w:rsidRPr="00E323B9" w:rsidRDefault="00E323B9" w:rsidP="00E323B9">
            <w:pPr>
              <w:pStyle w:val="ListBullet"/>
            </w:pPr>
            <w:r w:rsidRPr="00E323B9">
              <w:t>Assist the instruction team by reviewing code, consulting with students, providing regular assessment of student progress, and as otherwise agreed upon between the team lead and the company.</w:t>
            </w:r>
          </w:p>
          <w:p w:rsidR="00E323B9" w:rsidRPr="00E323B9" w:rsidRDefault="00E323B9" w:rsidP="00E323B9">
            <w:pPr>
              <w:pStyle w:val="JobDescription"/>
              <w:ind w:left="720"/>
              <w:rPr>
                <w:b/>
                <w:bCs/>
              </w:rPr>
            </w:pPr>
            <w:bookmarkStart w:id="0" w:name="_GoBack"/>
            <w:bookmarkEnd w:id="0"/>
          </w:p>
          <w:p w:rsidR="00D2182C" w:rsidRDefault="00E323B9" w:rsidP="00D2182C">
            <w:pPr>
              <w:pStyle w:val="Heading3"/>
            </w:pPr>
            <w:r>
              <w:t>Licensed Claims Adjuster</w:t>
            </w:r>
          </w:p>
          <w:p w:rsidR="00D2182C" w:rsidRPr="00A6425D" w:rsidRDefault="00E323B9" w:rsidP="00E323B9">
            <w:pPr>
              <w:pStyle w:val="Heading5"/>
              <w:rPr>
                <w:rStyle w:val="JobDescriptionChar"/>
              </w:rPr>
            </w:pPr>
            <w:r>
              <w:t>GEICO/ Jan 2016- Dec 2018</w:t>
            </w:r>
          </w:p>
          <w:p w:rsidR="00E323B9" w:rsidRDefault="00E323B9" w:rsidP="00E323B9">
            <w:pPr>
              <w:pStyle w:val="ListBullet"/>
            </w:pPr>
            <w:r>
              <w:t>Be the first point of contact for customers involved in accidents.</w:t>
            </w:r>
          </w:p>
          <w:p w:rsidR="00E323B9" w:rsidRDefault="00E323B9" w:rsidP="00E323B9">
            <w:pPr>
              <w:pStyle w:val="ListBullet"/>
            </w:pPr>
            <w:r>
              <w:t xml:space="preserve">Verify accident facts, determine policy coverage, and review </w:t>
            </w:r>
          </w:p>
          <w:p w:rsidR="00E323B9" w:rsidRDefault="00E323B9" w:rsidP="00E323B9">
            <w:pPr>
              <w:pStyle w:val="ListBullet"/>
              <w:numPr>
                <w:ilvl w:val="0"/>
                <w:numId w:val="0"/>
              </w:numPr>
              <w:ind w:left="864"/>
            </w:pPr>
            <w:r>
              <w:t>insurance contracts.</w:t>
            </w:r>
          </w:p>
          <w:p w:rsidR="00E323B9" w:rsidRDefault="00E323B9" w:rsidP="00E323B9">
            <w:pPr>
              <w:pStyle w:val="ListBullet"/>
            </w:pPr>
            <w:r>
              <w:t xml:space="preserve">Help settle claims where there are no injuries, and everyone is in </w:t>
            </w:r>
          </w:p>
          <w:p w:rsidR="00D2182C" w:rsidRDefault="00E323B9" w:rsidP="00E323B9">
            <w:pPr>
              <w:pStyle w:val="ListBullet"/>
              <w:numPr>
                <w:ilvl w:val="0"/>
                <w:numId w:val="0"/>
              </w:numPr>
              <w:ind w:left="864"/>
            </w:pPr>
            <w:r>
              <w:t>agreeance with the accident details.</w:t>
            </w:r>
          </w:p>
          <w:p w:rsidR="00E323B9" w:rsidRDefault="00E323B9" w:rsidP="00E323B9">
            <w:pPr>
              <w:pStyle w:val="ListBullet"/>
              <w:numPr>
                <w:ilvl w:val="0"/>
                <w:numId w:val="0"/>
              </w:numPr>
              <w:ind w:left="864"/>
            </w:pPr>
          </w:p>
          <w:p w:rsidR="00D2182C" w:rsidRDefault="00E323B9" w:rsidP="00D2182C">
            <w:pPr>
              <w:pStyle w:val="Heading3"/>
            </w:pPr>
            <w:r>
              <w:t>Web Manager</w:t>
            </w:r>
          </w:p>
          <w:p w:rsidR="00D2182C" w:rsidRDefault="00E323B9" w:rsidP="00D2182C">
            <w:pPr>
              <w:pStyle w:val="Heading5"/>
            </w:pPr>
            <w:r>
              <w:t>Lily Chic Boutique/ Aug 2016- Mar 2017</w:t>
            </w:r>
          </w:p>
          <w:p w:rsidR="00D2182C" w:rsidRPr="00A6425D" w:rsidRDefault="00D2182C" w:rsidP="00D2182C">
            <w:pPr>
              <w:pStyle w:val="JobDescription"/>
              <w:rPr>
                <w:rStyle w:val="JobDescriptionChar"/>
              </w:rPr>
            </w:pPr>
          </w:p>
          <w:p w:rsidR="00E323B9" w:rsidRDefault="00E323B9" w:rsidP="00E323B9">
            <w:pPr>
              <w:pStyle w:val="ListBullet"/>
            </w:pPr>
            <w:r>
              <w:t>Maintain fully functional e-commerce website including design, hosting,</w:t>
            </w:r>
          </w:p>
          <w:p w:rsidR="00E323B9" w:rsidRDefault="00E323B9" w:rsidP="00E323B9">
            <w:pPr>
              <w:pStyle w:val="ListBullet"/>
              <w:numPr>
                <w:ilvl w:val="0"/>
                <w:numId w:val="0"/>
              </w:numPr>
              <w:ind w:left="864"/>
            </w:pPr>
            <w:r>
              <w:t xml:space="preserve">inventory, sales, financials, invoicing and organizing. </w:t>
            </w:r>
          </w:p>
          <w:p w:rsidR="00E323B9" w:rsidRDefault="00E323B9" w:rsidP="00E323B9">
            <w:pPr>
              <w:pStyle w:val="ListBullet"/>
            </w:pPr>
            <w:r>
              <w:t>In charge of social media marketing and promotion.</w:t>
            </w:r>
          </w:p>
          <w:p w:rsidR="00D2182C" w:rsidRPr="006C2DFF" w:rsidRDefault="00D2182C" w:rsidP="00E323B9">
            <w:pPr>
              <w:pStyle w:val="ListBullet"/>
              <w:numPr>
                <w:ilvl w:val="0"/>
                <w:numId w:val="0"/>
              </w:numPr>
              <w:ind w:left="864" w:hanging="432"/>
            </w:pPr>
          </w:p>
        </w:tc>
      </w:tr>
    </w:tbl>
    <w:p w:rsidR="005A20B8" w:rsidRDefault="005A20B8"/>
    <w:sectPr w:rsidR="005A20B8" w:rsidSect="00C777FF">
      <w:headerReference w:type="default" r:id="rId23"/>
      <w:footerReference w:type="default" r:id="rId24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FF0" w:rsidRDefault="00796FF0" w:rsidP="00B21D64">
      <w:pPr>
        <w:spacing w:after="0" w:line="240" w:lineRule="auto"/>
      </w:pPr>
      <w:r>
        <w:separator/>
      </w:r>
    </w:p>
  </w:endnote>
  <w:endnote w:type="continuationSeparator" w:id="0">
    <w:p w:rsidR="00796FF0" w:rsidRDefault="00796FF0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C17EAB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FF0" w:rsidRDefault="00796FF0" w:rsidP="00B21D64">
      <w:pPr>
        <w:spacing w:after="0" w:line="240" w:lineRule="auto"/>
      </w:pPr>
      <w:r>
        <w:separator/>
      </w:r>
    </w:p>
  </w:footnote>
  <w:footnote w:type="continuationSeparator" w:id="0">
    <w:p w:rsidR="00796FF0" w:rsidRDefault="00796FF0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99E1FF" wp14:editId="13C817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5BA448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EF77CA6"/>
    <w:multiLevelType w:val="hybridMultilevel"/>
    <w:tmpl w:val="A3EA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2C"/>
    <w:rsid w:val="000161E1"/>
    <w:rsid w:val="00021303"/>
    <w:rsid w:val="00107E81"/>
    <w:rsid w:val="00144072"/>
    <w:rsid w:val="0021475C"/>
    <w:rsid w:val="003C0BB5"/>
    <w:rsid w:val="004067B9"/>
    <w:rsid w:val="004103C0"/>
    <w:rsid w:val="00452292"/>
    <w:rsid w:val="004865C2"/>
    <w:rsid w:val="004B4147"/>
    <w:rsid w:val="00552F9B"/>
    <w:rsid w:val="005636A7"/>
    <w:rsid w:val="005A20B8"/>
    <w:rsid w:val="005B7DB3"/>
    <w:rsid w:val="0061400D"/>
    <w:rsid w:val="00621B5C"/>
    <w:rsid w:val="006C2DFF"/>
    <w:rsid w:val="007571B5"/>
    <w:rsid w:val="007772B1"/>
    <w:rsid w:val="00796FF0"/>
    <w:rsid w:val="008424CE"/>
    <w:rsid w:val="00890F1A"/>
    <w:rsid w:val="008E2197"/>
    <w:rsid w:val="00997E86"/>
    <w:rsid w:val="009B7D45"/>
    <w:rsid w:val="00A21AF8"/>
    <w:rsid w:val="00A6425D"/>
    <w:rsid w:val="00A96376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777FF"/>
    <w:rsid w:val="00CD2FD2"/>
    <w:rsid w:val="00D12DFD"/>
    <w:rsid w:val="00D2182C"/>
    <w:rsid w:val="00D62B7E"/>
    <w:rsid w:val="00E3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EC5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rsid w:val="00D2182C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182C"/>
    <w:rPr>
      <w:color w:val="FE0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0.sv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droneal11015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www.linkedin.com/in/danielleoneal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o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EA92B32B8B4F4BAA035B0B83FB9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F6745-4C9E-423E-BFEA-66D329E4DE8E}"/>
      </w:docPartPr>
      <w:docPartBody>
        <w:p w:rsidR="00000000" w:rsidRDefault="00BF7AFA">
          <w:pPr>
            <w:pStyle w:val="ADEA92B32B8B4F4BAA035B0B83FB90A3"/>
          </w:pPr>
          <w:r w:rsidRPr="007772B1">
            <w:t>ABOUT ME</w:t>
          </w:r>
        </w:p>
      </w:docPartBody>
    </w:docPart>
    <w:docPart>
      <w:docPartPr>
        <w:name w:val="FC1ECF4D8D0B4832BBFCC512923CC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F64D-BB62-4126-B04D-B4AC51ACFC8C}"/>
      </w:docPartPr>
      <w:docPartBody>
        <w:p w:rsidR="00000000" w:rsidRDefault="00CE2F33" w:rsidP="00CE2F33">
          <w:pPr>
            <w:pStyle w:val="FC1ECF4D8D0B4832BBFCC512923CC5BE"/>
          </w:pPr>
          <w:r>
            <w:t>Skills</w:t>
          </w:r>
        </w:p>
      </w:docPartBody>
    </w:docPart>
    <w:docPart>
      <w:docPartPr>
        <w:name w:val="70741336C9F54784B2382B4E88B1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3A0F4-2A2E-4A1C-ACE9-8C273E72FE71}"/>
      </w:docPartPr>
      <w:docPartBody>
        <w:p w:rsidR="00000000" w:rsidRDefault="00CE2F33" w:rsidP="00CE2F33">
          <w:pPr>
            <w:pStyle w:val="70741336C9F54784B2382B4E88B1481D"/>
          </w:pPr>
          <w:r>
            <w:t>Education</w:t>
          </w:r>
        </w:p>
      </w:docPartBody>
    </w:docPart>
    <w:docPart>
      <w:docPartPr>
        <w:name w:val="F3B3907B8EBC46B7951D14FEB8657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2E968-1283-483B-9D95-36E12E0EB11B}"/>
      </w:docPartPr>
      <w:docPartBody>
        <w:p w:rsidR="00000000" w:rsidRDefault="00CE2F33" w:rsidP="00CE2F33">
          <w:pPr>
            <w:pStyle w:val="F3B3907B8EBC46B7951D14FEB8657F0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33"/>
    <w:rsid w:val="00BF7AFA"/>
    <w:rsid w:val="00CE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A21E8408C4C6EBC6D7B285DA2E1A3">
    <w:name w:val="9F2A21E8408C4C6EBC6D7B285DA2E1A3"/>
  </w:style>
  <w:style w:type="paragraph" w:customStyle="1" w:styleId="ABFA6F7BF0A84CBFB9EA0C1D56BBF356">
    <w:name w:val="ABFA6F7BF0A84CBFB9EA0C1D56BBF356"/>
  </w:style>
  <w:style w:type="paragraph" w:customStyle="1" w:styleId="B75AA4BDCDB8445CA18BF331D83E7E89">
    <w:name w:val="B75AA4BDCDB8445CA18BF331D83E7E89"/>
  </w:style>
  <w:style w:type="paragraph" w:customStyle="1" w:styleId="32D2E92C1D914BA1B636AB8A12BC6F78">
    <w:name w:val="32D2E92C1D914BA1B636AB8A12BC6F78"/>
  </w:style>
  <w:style w:type="paragraph" w:customStyle="1" w:styleId="ADEA92B32B8B4F4BAA035B0B83FB90A3">
    <w:name w:val="ADEA92B32B8B4F4BAA035B0B83FB90A3"/>
  </w:style>
  <w:style w:type="paragraph" w:customStyle="1" w:styleId="5B5389E8DEC04A59B4C4269CDA561586">
    <w:name w:val="5B5389E8DEC04A59B4C4269CDA561586"/>
  </w:style>
  <w:style w:type="paragraph" w:customStyle="1" w:styleId="AB35851B4B4A4E5889C1C5891C49316B">
    <w:name w:val="AB35851B4B4A4E5889C1C5891C49316B"/>
  </w:style>
  <w:style w:type="paragraph" w:customStyle="1" w:styleId="CBDB8489FD334ED59D2871F0AE31A5A1">
    <w:name w:val="CBDB8489FD334ED59D2871F0AE31A5A1"/>
  </w:style>
  <w:style w:type="paragraph" w:customStyle="1" w:styleId="E7C36D63FD264F25A425C2F226837606">
    <w:name w:val="E7C36D63FD264F25A425C2F226837606"/>
  </w:style>
  <w:style w:type="paragraph" w:customStyle="1" w:styleId="45C1E05FB3514C7FA12C64DF8521C3DD">
    <w:name w:val="45C1E05FB3514C7FA12C64DF8521C3DD"/>
  </w:style>
  <w:style w:type="paragraph" w:customStyle="1" w:styleId="D4A1C764E296466BBACA2F98DCA743FA">
    <w:name w:val="D4A1C764E296466BBACA2F98DCA743FA"/>
  </w:style>
  <w:style w:type="paragraph" w:customStyle="1" w:styleId="40375F9C0E8A4B058DBA3A53B142384F">
    <w:name w:val="40375F9C0E8A4B058DBA3A53B142384F"/>
  </w:style>
  <w:style w:type="paragraph" w:customStyle="1" w:styleId="A4B28EEE8A6143B496554043B19E5883">
    <w:name w:val="A4B28EEE8A6143B496554043B19E5883"/>
  </w:style>
  <w:style w:type="paragraph" w:customStyle="1" w:styleId="2627CDA12D6A4D938CF7E344469D27C8">
    <w:name w:val="2627CDA12D6A4D938CF7E344469D27C8"/>
  </w:style>
  <w:style w:type="paragraph" w:customStyle="1" w:styleId="04E842D06EDD40A9B69434752B3D0679">
    <w:name w:val="04E842D06EDD40A9B69434752B3D0679"/>
  </w:style>
  <w:style w:type="paragraph" w:customStyle="1" w:styleId="CCC775F533764667B6D1A2837A078014">
    <w:name w:val="CCC775F533764667B6D1A2837A078014"/>
  </w:style>
  <w:style w:type="paragraph" w:customStyle="1" w:styleId="2FA346F5B8F648D4ABE714E255D923DA">
    <w:name w:val="2FA346F5B8F648D4ABE714E255D923DA"/>
  </w:style>
  <w:style w:type="paragraph" w:customStyle="1" w:styleId="836C92411D91423FA128355DF1A4547C">
    <w:name w:val="836C92411D91423FA128355DF1A4547C"/>
  </w:style>
  <w:style w:type="paragraph" w:customStyle="1" w:styleId="C251B7E21EB94C7B93BADC1594A97116">
    <w:name w:val="C251B7E21EB94C7B93BADC1594A97116"/>
  </w:style>
  <w:style w:type="paragraph" w:customStyle="1" w:styleId="4A80F619C16B41F1AD531E28E3859AE1">
    <w:name w:val="4A80F619C16B41F1AD531E28E3859AE1"/>
  </w:style>
  <w:style w:type="paragraph" w:customStyle="1" w:styleId="1C239DE6B4F443FDAA53B59F055AF71C">
    <w:name w:val="1C239DE6B4F443FDAA53B59F055AF71C"/>
  </w:style>
  <w:style w:type="paragraph" w:customStyle="1" w:styleId="8B454F7CA44E49049E58DE5A5765D2D3">
    <w:name w:val="8B454F7CA44E49049E58DE5A5765D2D3"/>
  </w:style>
  <w:style w:type="paragraph" w:customStyle="1" w:styleId="5AD4FED48A094F92AC87E9B87308A0F1">
    <w:name w:val="5AD4FED48A094F92AC87E9B87308A0F1"/>
  </w:style>
  <w:style w:type="paragraph" w:customStyle="1" w:styleId="A7D4EE99EE0549E285A37F8A50BF64AC">
    <w:name w:val="A7D4EE99EE0549E285A37F8A50BF64AC"/>
  </w:style>
  <w:style w:type="paragraph" w:customStyle="1" w:styleId="3CD37782C8ED48B0AABE252B736CA4C8">
    <w:name w:val="3CD37782C8ED48B0AABE252B736CA4C8"/>
  </w:style>
  <w:style w:type="paragraph" w:customStyle="1" w:styleId="306C821805EA4415B21B7649A3E48736">
    <w:name w:val="306C821805EA4415B21B7649A3E48736"/>
  </w:style>
  <w:style w:type="paragraph" w:customStyle="1" w:styleId="JobDescription">
    <w:name w:val="Job Description"/>
    <w:basedOn w:val="Normal"/>
    <w:link w:val="JobDescriptionChar"/>
    <w:uiPriority w:val="18"/>
    <w:qFormat/>
    <w:rsid w:val="00CE2F33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CE2F33"/>
    <w:rPr>
      <w:rFonts w:eastAsiaTheme="minorHAnsi"/>
      <w:color w:val="262626" w:themeColor="text1" w:themeTint="D9"/>
      <w:sz w:val="18"/>
      <w:szCs w:val="18"/>
    </w:rPr>
  </w:style>
  <w:style w:type="paragraph" w:customStyle="1" w:styleId="4C3D4193B0B7442C84E625B6916A48A1">
    <w:name w:val="4C3D4193B0B7442C84E625B6916A48A1"/>
  </w:style>
  <w:style w:type="paragraph" w:styleId="ListBullet">
    <w:name w:val="List Bullet"/>
    <w:basedOn w:val="Normal"/>
    <w:uiPriority w:val="99"/>
    <w:qFormat/>
    <w:rsid w:val="00CE2F33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CE2F33"/>
    <w:pPr>
      <w:numPr>
        <w:numId w:val="1"/>
      </w:numPr>
    </w:pPr>
  </w:style>
  <w:style w:type="paragraph" w:customStyle="1" w:styleId="77C4F43EE60E45E4846D5D81F5B98DC1">
    <w:name w:val="77C4F43EE60E45E4846D5D81F5B98DC1"/>
  </w:style>
  <w:style w:type="paragraph" w:customStyle="1" w:styleId="8B069397641F403D91C2B3DF87A3350F">
    <w:name w:val="8B069397641F403D91C2B3DF87A3350F"/>
  </w:style>
  <w:style w:type="paragraph" w:customStyle="1" w:styleId="996487C523EB4A798ABE93E6E79F819E">
    <w:name w:val="996487C523EB4A798ABE93E6E79F819E"/>
  </w:style>
  <w:style w:type="paragraph" w:customStyle="1" w:styleId="C3A2BF62CF6C49BB8F1F9F01971F3813">
    <w:name w:val="C3A2BF62CF6C49BB8F1F9F01971F3813"/>
  </w:style>
  <w:style w:type="paragraph" w:customStyle="1" w:styleId="4A4788A6AB634A9EBAE17A48869E4923">
    <w:name w:val="4A4788A6AB634A9EBAE17A48869E4923"/>
  </w:style>
  <w:style w:type="paragraph" w:customStyle="1" w:styleId="CF702885A10F4FFCA1AF658BD712F15F">
    <w:name w:val="CF702885A10F4FFCA1AF658BD712F15F"/>
  </w:style>
  <w:style w:type="paragraph" w:customStyle="1" w:styleId="D41A98653B12495EA63DDE09C2B7BA65">
    <w:name w:val="D41A98653B12495EA63DDE09C2B7BA65"/>
  </w:style>
  <w:style w:type="paragraph" w:customStyle="1" w:styleId="E36EAA30E9224D3EAB3389BE24D3A15D">
    <w:name w:val="E36EAA30E9224D3EAB3389BE24D3A15D"/>
  </w:style>
  <w:style w:type="paragraph" w:customStyle="1" w:styleId="081D71535A734A4A8384A7D3428457CC">
    <w:name w:val="081D71535A734A4A8384A7D3428457CC"/>
  </w:style>
  <w:style w:type="paragraph" w:customStyle="1" w:styleId="EAD4CA760C6C405182712B1DFEA365D0">
    <w:name w:val="EAD4CA760C6C405182712B1DFEA365D0"/>
  </w:style>
  <w:style w:type="paragraph" w:customStyle="1" w:styleId="8DE877DC26484F41B858E5EF1A00CF10">
    <w:name w:val="8DE877DC26484F41B858E5EF1A00CF10"/>
  </w:style>
  <w:style w:type="paragraph" w:customStyle="1" w:styleId="68B4C54FE54E458D82DF14005DC3B653">
    <w:name w:val="68B4C54FE54E458D82DF14005DC3B653"/>
  </w:style>
  <w:style w:type="paragraph" w:customStyle="1" w:styleId="DCD61A40315D48E4959B3BB185A05019">
    <w:name w:val="DCD61A40315D48E4959B3BB185A05019"/>
  </w:style>
  <w:style w:type="paragraph" w:customStyle="1" w:styleId="3B5BC3031D004A0F82C61063CD23CD5F">
    <w:name w:val="3B5BC3031D004A0F82C61063CD23CD5F"/>
  </w:style>
  <w:style w:type="paragraph" w:customStyle="1" w:styleId="E9681071D2DF447387AF01BF3BA6A9DC">
    <w:name w:val="E9681071D2DF447387AF01BF3BA6A9DC"/>
  </w:style>
  <w:style w:type="paragraph" w:customStyle="1" w:styleId="8DB99807E4F44213B8235FC4168E0287">
    <w:name w:val="8DB99807E4F44213B8235FC4168E0287"/>
  </w:style>
  <w:style w:type="paragraph" w:customStyle="1" w:styleId="2918E16589004722917E3FAC3D52DC31">
    <w:name w:val="2918E16589004722917E3FAC3D52DC31"/>
  </w:style>
  <w:style w:type="paragraph" w:customStyle="1" w:styleId="EB02AF64F9E645F4A1144C08A5F60C13">
    <w:name w:val="EB02AF64F9E645F4A1144C08A5F60C13"/>
  </w:style>
  <w:style w:type="paragraph" w:customStyle="1" w:styleId="D9BE1820E2BA4E3EACDE2DBCBF276FEB">
    <w:name w:val="D9BE1820E2BA4E3EACDE2DBCBF276FEB"/>
  </w:style>
  <w:style w:type="paragraph" w:customStyle="1" w:styleId="776FED86699F46FAAD8C5258D25AAA14">
    <w:name w:val="776FED86699F46FAAD8C5258D25AAA14"/>
  </w:style>
  <w:style w:type="paragraph" w:customStyle="1" w:styleId="4B703C3DB24E4FF1A8FDD82753396C3D">
    <w:name w:val="4B703C3DB24E4FF1A8FDD82753396C3D"/>
  </w:style>
  <w:style w:type="paragraph" w:customStyle="1" w:styleId="FC1ECF4D8D0B4832BBFCC512923CC5BE">
    <w:name w:val="FC1ECF4D8D0B4832BBFCC512923CC5BE"/>
    <w:rsid w:val="00CE2F33"/>
  </w:style>
  <w:style w:type="paragraph" w:customStyle="1" w:styleId="70741336C9F54784B2382B4E88B1481D">
    <w:name w:val="70741336C9F54784B2382B4E88B1481D"/>
    <w:rsid w:val="00CE2F33"/>
  </w:style>
  <w:style w:type="paragraph" w:customStyle="1" w:styleId="6AE4FD3ADDC44A6AB98038405D124C98">
    <w:name w:val="6AE4FD3ADDC44A6AB98038405D124C98"/>
    <w:rsid w:val="00CE2F33"/>
  </w:style>
  <w:style w:type="paragraph" w:customStyle="1" w:styleId="53F8F6EF6634467E965CBAA29A5A2C49">
    <w:name w:val="53F8F6EF6634467E965CBAA29A5A2C49"/>
    <w:rsid w:val="00CE2F33"/>
  </w:style>
  <w:style w:type="paragraph" w:customStyle="1" w:styleId="D1DE5AF96AB4443A8B762ADB459A574B">
    <w:name w:val="D1DE5AF96AB4443A8B762ADB459A574B"/>
    <w:rsid w:val="00CE2F33"/>
  </w:style>
  <w:style w:type="paragraph" w:customStyle="1" w:styleId="9C5DC1536D594FE2B42B81B932025B7F">
    <w:name w:val="9C5DC1536D594FE2B42B81B932025B7F"/>
    <w:rsid w:val="00CE2F33"/>
  </w:style>
  <w:style w:type="paragraph" w:customStyle="1" w:styleId="E279179EA72948AE9D24C7F36138C17A">
    <w:name w:val="E279179EA72948AE9D24C7F36138C17A"/>
    <w:rsid w:val="00CE2F33"/>
  </w:style>
  <w:style w:type="paragraph" w:customStyle="1" w:styleId="048B00825B43414D8A01477FF7E50991">
    <w:name w:val="048B00825B43414D8A01477FF7E50991"/>
    <w:rsid w:val="00CE2F33"/>
  </w:style>
  <w:style w:type="paragraph" w:customStyle="1" w:styleId="A8E06A96E4714DE39748D8A364E9E907">
    <w:name w:val="A8E06A96E4714DE39748D8A364E9E907"/>
    <w:rsid w:val="00CE2F33"/>
  </w:style>
  <w:style w:type="paragraph" w:customStyle="1" w:styleId="337BF00B511846D48720653DCD6CD655">
    <w:name w:val="337BF00B511846D48720653DCD6CD655"/>
    <w:rsid w:val="00CE2F33"/>
  </w:style>
  <w:style w:type="paragraph" w:customStyle="1" w:styleId="C90F3ED961344F2C9B814FEC09859FD9">
    <w:name w:val="C90F3ED961344F2C9B814FEC09859FD9"/>
    <w:rsid w:val="00CE2F33"/>
  </w:style>
  <w:style w:type="paragraph" w:customStyle="1" w:styleId="F3B3907B8EBC46B7951D14FEB8657F03">
    <w:name w:val="F3B3907B8EBC46B7951D14FEB8657F03"/>
    <w:rsid w:val="00CE2F33"/>
  </w:style>
  <w:style w:type="paragraph" w:customStyle="1" w:styleId="0022E1DEC0B74288A6B976A5DEA3A9FC">
    <w:name w:val="0022E1DEC0B74288A6B976A5DEA3A9FC"/>
    <w:rsid w:val="00CE2F33"/>
  </w:style>
  <w:style w:type="paragraph" w:customStyle="1" w:styleId="780520E8AC3D466CA8041DB76AD3A5C6">
    <w:name w:val="780520E8AC3D466CA8041DB76AD3A5C6"/>
    <w:rsid w:val="00CE2F33"/>
  </w:style>
  <w:style w:type="paragraph" w:customStyle="1" w:styleId="AC2D5A6AC63849F0922A5647944BA345">
    <w:name w:val="AC2D5A6AC63849F0922A5647944BA345"/>
    <w:rsid w:val="00CE2F33"/>
  </w:style>
  <w:style w:type="paragraph" w:customStyle="1" w:styleId="4B566D067D15421E8A411B74584698C5">
    <w:name w:val="4B566D067D15421E8A411B74584698C5"/>
    <w:rsid w:val="00CE2F33"/>
  </w:style>
  <w:style w:type="paragraph" w:customStyle="1" w:styleId="1AF84D7919BE4551A3F1290927B68C5C">
    <w:name w:val="1AF84D7919BE4551A3F1290927B68C5C"/>
    <w:rsid w:val="00CE2F33"/>
  </w:style>
  <w:style w:type="paragraph" w:customStyle="1" w:styleId="43149BA4164241148A3EF9528F2E074E">
    <w:name w:val="43149BA4164241148A3EF9528F2E074E"/>
    <w:rsid w:val="00CE2F33"/>
  </w:style>
  <w:style w:type="paragraph" w:customStyle="1" w:styleId="7E650182AD9B42ED9F429040F28F26F6">
    <w:name w:val="7E650182AD9B42ED9F429040F28F26F6"/>
    <w:rsid w:val="00CE2F33"/>
  </w:style>
  <w:style w:type="paragraph" w:customStyle="1" w:styleId="1B254D03CF8C46C2BAEBF2DA8D091A6B">
    <w:name w:val="1B254D03CF8C46C2BAEBF2DA8D091A6B"/>
    <w:rsid w:val="00CE2F33"/>
  </w:style>
  <w:style w:type="paragraph" w:customStyle="1" w:styleId="2F8AF83850EB48739ED43C9E2592DB0C">
    <w:name w:val="2F8AF83850EB48739ED43C9E2592DB0C"/>
    <w:rsid w:val="00CE2F33"/>
  </w:style>
  <w:style w:type="paragraph" w:customStyle="1" w:styleId="4A32180E4AE844AE815EAA82664A5829">
    <w:name w:val="4A32180E4AE844AE815EAA82664A5829"/>
    <w:rsid w:val="00CE2F33"/>
  </w:style>
  <w:style w:type="paragraph" w:customStyle="1" w:styleId="B8FA1009A5714B80A974690FBB40558E">
    <w:name w:val="B8FA1009A5714B80A974690FBB40558E"/>
    <w:rsid w:val="00CE2F33"/>
  </w:style>
  <w:style w:type="paragraph" w:customStyle="1" w:styleId="ECA9A5E6B65A4505BFA5276B653A51F6">
    <w:name w:val="ECA9A5E6B65A4505BFA5276B653A51F6"/>
    <w:rsid w:val="00CE2F33"/>
  </w:style>
  <w:style w:type="paragraph" w:customStyle="1" w:styleId="814F2AD0C836431DB45C682A8029348A">
    <w:name w:val="814F2AD0C836431DB45C682A8029348A"/>
    <w:rsid w:val="00CE2F33"/>
  </w:style>
  <w:style w:type="paragraph" w:customStyle="1" w:styleId="51F04C388B0C4872BF889148BCF760FD">
    <w:name w:val="51F04C388B0C4872BF889148BCF760FD"/>
    <w:rsid w:val="00CE2F33"/>
  </w:style>
  <w:style w:type="paragraph" w:customStyle="1" w:styleId="4B4FF80D692E40578BD9B1A189466636">
    <w:name w:val="4B4FF80D692E40578BD9B1A189466636"/>
    <w:rsid w:val="00CE2F33"/>
  </w:style>
  <w:style w:type="paragraph" w:customStyle="1" w:styleId="B3999511B6E84A76A08835389CAC04F9">
    <w:name w:val="B3999511B6E84A76A08835389CAC04F9"/>
    <w:rsid w:val="00CE2F33"/>
  </w:style>
  <w:style w:type="paragraph" w:customStyle="1" w:styleId="038AA36E90704F07A438983326D82C50">
    <w:name w:val="038AA36E90704F07A438983326D82C50"/>
    <w:rsid w:val="00CE2F33"/>
  </w:style>
  <w:style w:type="paragraph" w:customStyle="1" w:styleId="22CC205A54F64F39BD985DCF4007E48A">
    <w:name w:val="22CC205A54F64F39BD985DCF4007E48A"/>
    <w:rsid w:val="00CE2F33"/>
  </w:style>
  <w:style w:type="paragraph" w:customStyle="1" w:styleId="3F1D486652FD4C5D81A0C1241510E538">
    <w:name w:val="3F1D486652FD4C5D81A0C1241510E538"/>
    <w:rsid w:val="00CE2F33"/>
  </w:style>
  <w:style w:type="paragraph" w:customStyle="1" w:styleId="74C1B6038A4B4562B9A66E8AF9457A6F">
    <w:name w:val="74C1B6038A4B4562B9A66E8AF9457A6F"/>
    <w:rsid w:val="00CE2F33"/>
  </w:style>
  <w:style w:type="paragraph" w:customStyle="1" w:styleId="5FCB95BE14C74BC790BAF0554CC74D86">
    <w:name w:val="5FCB95BE14C74BC790BAF0554CC74D86"/>
    <w:rsid w:val="00CE2F33"/>
  </w:style>
  <w:style w:type="paragraph" w:customStyle="1" w:styleId="5B4F7B6BEB944685B73DCB9564742D51">
    <w:name w:val="5B4F7B6BEB944685B73DCB9564742D51"/>
    <w:rsid w:val="00CE2F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2019-09-23T04:47:00Z</dcterms:created>
  <dcterms:modified xsi:type="dcterms:W3CDTF">2019-09-23T05:06:00Z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